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2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5"/>
        <w:gridCol w:w="721"/>
        <w:gridCol w:w="721"/>
        <w:gridCol w:w="6480"/>
      </w:tblGrid>
      <w:tr w:rsidR="005E1FEE" w14:paraId="02DC12F8" w14:textId="77777777" w:rsidTr="00776E43">
        <w:trPr>
          <w:trHeight w:val="4475"/>
        </w:trPr>
        <w:tc>
          <w:tcPr>
            <w:tcW w:w="3605" w:type="dxa"/>
            <w:vAlign w:val="bottom"/>
          </w:tcPr>
          <w:p w14:paraId="62070050" w14:textId="77777777" w:rsidR="005E1FEE" w:rsidRDefault="005E1FEE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</w:p>
          <w:p w14:paraId="3773CF11" w14:textId="41909092" w:rsidR="005E1FEE" w:rsidRDefault="005E1FEE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141961DC" wp14:editId="66EA3217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-2105025</wp:posOffset>
                  </wp:positionV>
                  <wp:extent cx="1528445" cy="1905000"/>
                  <wp:effectExtent l="171450" t="114300" r="109855" b="17145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445" cy="1905000"/>
                          </a:xfrm>
                          <a:prstGeom prst="rect">
                            <a:avLst/>
                          </a:prstGeom>
                          <a:ln w="7620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8100000" algn="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1" w:type="dxa"/>
          </w:tcPr>
          <w:p w14:paraId="1B4504B7" w14:textId="77777777" w:rsidR="005E1FEE" w:rsidRDefault="005E1FEE" w:rsidP="000C45FF">
            <w:pPr>
              <w:tabs>
                <w:tab w:val="left" w:pos="990"/>
              </w:tabs>
            </w:pPr>
          </w:p>
        </w:tc>
        <w:tc>
          <w:tcPr>
            <w:tcW w:w="721" w:type="dxa"/>
          </w:tcPr>
          <w:p w14:paraId="0F6B8F55" w14:textId="77777777" w:rsidR="005E1FEE" w:rsidRPr="00AD0A78" w:rsidRDefault="005E1FEE" w:rsidP="00AD0A78"/>
        </w:tc>
        <w:tc>
          <w:tcPr>
            <w:tcW w:w="6480" w:type="dxa"/>
            <w:vAlign w:val="bottom"/>
          </w:tcPr>
          <w:p w14:paraId="3173582E" w14:textId="47B039B9" w:rsidR="005E1FEE" w:rsidRPr="000C2F2D" w:rsidRDefault="005E1FEE" w:rsidP="008C0563">
            <w:pPr>
              <w:pStyle w:val="Title"/>
              <w:rPr>
                <w:rFonts w:ascii="Agency FB" w:hAnsi="Agency FB" w:cs="Arial"/>
                <w:szCs w:val="96"/>
              </w:rPr>
            </w:pPr>
            <w:r w:rsidRPr="000C2F2D">
              <w:rPr>
                <w:rFonts w:ascii="Agency FB" w:hAnsi="Agency FB" w:cs="Arial"/>
                <w:szCs w:val="96"/>
              </w:rPr>
              <w:t>UMER ABDUL WAHID</w:t>
            </w:r>
          </w:p>
          <w:p w14:paraId="24F07543" w14:textId="73036A73" w:rsidR="005E1FEE" w:rsidRDefault="00A909EA" w:rsidP="001B2ABD">
            <w:pPr>
              <w:pStyle w:val="Subtitle"/>
              <w:rPr>
                <w:spacing w:val="0"/>
                <w:w w:val="100"/>
              </w:rPr>
            </w:pPr>
            <w:r w:rsidRPr="00EE4756">
              <w:rPr>
                <w:spacing w:val="0"/>
                <w:w w:val="54"/>
              </w:rPr>
              <w:t>PHP LARAVEL</w:t>
            </w:r>
            <w:r w:rsidR="00705EDC" w:rsidRPr="00EE4756">
              <w:rPr>
                <w:spacing w:val="0"/>
                <w:w w:val="54"/>
              </w:rPr>
              <w:t>-DEVELOPE</w:t>
            </w:r>
            <w:r w:rsidR="00705EDC" w:rsidRPr="00EE4756">
              <w:rPr>
                <w:spacing w:val="36"/>
                <w:w w:val="54"/>
              </w:rPr>
              <w:t>R</w:t>
            </w:r>
          </w:p>
          <w:p w14:paraId="37CF5153" w14:textId="77777777" w:rsidR="005E1FEE" w:rsidRDefault="005E1FEE" w:rsidP="00EF7C78"/>
          <w:p w14:paraId="276FA9A8" w14:textId="77777777" w:rsidR="005E1FEE" w:rsidRDefault="005E1FEE" w:rsidP="00EF7C78"/>
          <w:p w14:paraId="310AB55A" w14:textId="437BAB3C" w:rsidR="005E1FEE" w:rsidRPr="00EF7C78" w:rsidRDefault="005E1FEE" w:rsidP="00EF7C78"/>
        </w:tc>
      </w:tr>
      <w:tr w:rsidR="005E1FEE" w14:paraId="5738B565" w14:textId="77777777" w:rsidTr="00776E43">
        <w:trPr>
          <w:trHeight w:val="9262"/>
        </w:trPr>
        <w:tc>
          <w:tcPr>
            <w:tcW w:w="3605" w:type="dxa"/>
          </w:tcPr>
          <w:sdt>
            <w:sdtPr>
              <w:id w:val="-1711873194"/>
              <w:placeholder>
                <w:docPart w:val="1F158752B6024BA0AEDC7DD3D92B4515"/>
              </w:placeholder>
              <w:temporary/>
              <w:showingPlcHdr/>
              <w15:appearance w15:val="hidden"/>
            </w:sdtPr>
            <w:sdtEndPr/>
            <w:sdtContent>
              <w:p w14:paraId="4FD05C54" w14:textId="77777777" w:rsidR="005E1FEE" w:rsidRDefault="005E1FEE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44FAC11" w14:textId="2DBADA78" w:rsidR="00AD0A78" w:rsidRDefault="005E1FEE" w:rsidP="00AD0A78">
            <w:r>
              <w:t xml:space="preserve">I’m a creative, ambitious and hardworking person, with broad skills. </w:t>
            </w:r>
          </w:p>
          <w:p w14:paraId="37966392" w14:textId="6E3C8F3B" w:rsidR="005E1FEE" w:rsidRDefault="005E1FEE" w:rsidP="00AD0A78">
            <w:r>
              <w:t>I am able to handle multiple tasks on daily basis and work well under pressure.</w:t>
            </w:r>
          </w:p>
          <w:p w14:paraId="14D09D0E" w14:textId="2E6D175D" w:rsidR="00AD0A78" w:rsidRDefault="005E1FEE" w:rsidP="00D046FE">
            <w:r>
              <w:t xml:space="preserve">Recently, I completed </w:t>
            </w:r>
            <w:r w:rsidR="00D046FE">
              <w:t>two</w:t>
            </w:r>
            <w:r>
              <w:t xml:space="preserve"> semester</w:t>
            </w:r>
            <w:r w:rsidR="00D046FE">
              <w:t>s</w:t>
            </w:r>
            <w:r>
              <w:t xml:space="preserve">, including </w:t>
            </w:r>
            <w:r w:rsidR="00D046FE">
              <w:t>Php &amp; Laravel</w:t>
            </w:r>
            <w:r w:rsidR="00246339">
              <w:t xml:space="preserve"> </w:t>
            </w:r>
            <w:r>
              <w:t>modules from APTECH (SFC).</w:t>
            </w:r>
          </w:p>
          <w:p w14:paraId="128553CD" w14:textId="77777777" w:rsidR="00AB4C2F" w:rsidRDefault="00AB4C2F" w:rsidP="00AB4C2F"/>
          <w:sdt>
            <w:sdtPr>
              <w:id w:val="-1954003311"/>
              <w:placeholder>
                <w:docPart w:val="DFF6F2E69CE14D56806101C2A70F5593"/>
              </w:placeholder>
              <w:temporary/>
              <w:showingPlcHdr/>
              <w15:appearance w15:val="hidden"/>
            </w:sdtPr>
            <w:sdtEndPr/>
            <w:sdtContent>
              <w:p w14:paraId="4D300974" w14:textId="77777777" w:rsidR="005E1FEE" w:rsidRPr="00CB0055" w:rsidRDefault="005E1FEE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A618B8878BB461BA6432F56395EB9B4"/>
              </w:placeholder>
              <w:temporary/>
              <w:showingPlcHdr/>
              <w15:appearance w15:val="hidden"/>
            </w:sdtPr>
            <w:sdtEndPr/>
            <w:sdtContent>
              <w:p w14:paraId="46E78301" w14:textId="77777777" w:rsidR="005E1FEE" w:rsidRDefault="005E1FEE" w:rsidP="004D3011">
                <w:r w:rsidRPr="004E615B">
                  <w:rPr>
                    <w:b/>
                    <w:bCs/>
                  </w:rPr>
                  <w:t>PHONE:</w:t>
                </w:r>
              </w:p>
            </w:sdtContent>
          </w:sdt>
          <w:p w14:paraId="00104F95" w14:textId="7640FCE1" w:rsidR="005E1FEE" w:rsidRDefault="005E1FEE" w:rsidP="004D3011">
            <w:r>
              <w:t>0315-1113099</w:t>
            </w:r>
          </w:p>
          <w:p w14:paraId="0CC9BFDB" w14:textId="77777777" w:rsidR="005E1FEE" w:rsidRDefault="005E1FEE" w:rsidP="004D3011"/>
          <w:sdt>
            <w:sdtPr>
              <w:rPr>
                <w:b/>
                <w:bCs/>
              </w:rPr>
              <w:id w:val="-240260293"/>
              <w:placeholder>
                <w:docPart w:val="6AB77F8EC0EA44A9AE8DC60B41AB22E0"/>
              </w:placeholder>
              <w:temporary/>
              <w:showingPlcHdr/>
              <w15:appearance w15:val="hidden"/>
            </w:sdtPr>
            <w:sdtEndPr>
              <w:rPr>
                <w:b w:val="0"/>
                <w:bCs w:val="0"/>
              </w:rPr>
            </w:sdtEndPr>
            <w:sdtContent>
              <w:p w14:paraId="32D1E06E" w14:textId="77777777" w:rsidR="005E1FEE" w:rsidRDefault="005E1FEE" w:rsidP="004D3011">
                <w:r w:rsidRPr="004E615B">
                  <w:rPr>
                    <w:b/>
                    <w:bCs/>
                  </w:rPr>
                  <w:t>EMAIL:</w:t>
                </w:r>
              </w:p>
            </w:sdtContent>
          </w:sdt>
          <w:p w14:paraId="389B9B3B" w14:textId="36079EF1" w:rsidR="005E1FEE" w:rsidRPr="00AD0A78" w:rsidRDefault="00AD0A78" w:rsidP="004D3011">
            <w:pPr>
              <w:rPr>
                <w:rStyle w:val="Hyperlink"/>
                <w:u w:val="none"/>
              </w:rPr>
            </w:pPr>
            <w:r>
              <w:t>umerwahiid48@gmail.com</w:t>
            </w:r>
          </w:p>
          <w:p w14:paraId="0186F35C" w14:textId="77777777" w:rsidR="005E1FEE" w:rsidRDefault="005E1FEE" w:rsidP="004D3011">
            <w:pPr>
              <w:rPr>
                <w:rStyle w:val="Hyperlink"/>
              </w:rPr>
            </w:pPr>
          </w:p>
          <w:p w14:paraId="00AB3E98" w14:textId="2E194202" w:rsidR="005E1FEE" w:rsidRPr="00EF7C78" w:rsidRDefault="005E1FEE" w:rsidP="00EF7C78">
            <w:pPr>
              <w:rPr>
                <w:b/>
              </w:rPr>
            </w:pPr>
            <w:r>
              <w:rPr>
                <w:b/>
              </w:rPr>
              <w:t>ADDRESS:</w:t>
            </w:r>
          </w:p>
          <w:p w14:paraId="53B0D8CC" w14:textId="06AFDBEF" w:rsidR="005E1FEE" w:rsidRDefault="005E1FEE" w:rsidP="00AB4C2F">
            <w:r>
              <w:t xml:space="preserve">Flat#B-505, Rufi Heaven </w:t>
            </w:r>
            <w:r w:rsidR="005230AB">
              <w:t>Apartment</w:t>
            </w:r>
            <w:r>
              <w:t xml:space="preserve">, Block#13/D-2, </w:t>
            </w:r>
            <w:proofErr w:type="spellStart"/>
            <w:r>
              <w:t>Gulshan</w:t>
            </w:r>
            <w:proofErr w:type="spellEnd"/>
            <w:r>
              <w:t>-e-Iqbal, Karachi, Pakistan</w:t>
            </w:r>
          </w:p>
          <w:p w14:paraId="23950417" w14:textId="77777777" w:rsidR="00EE4756" w:rsidRDefault="00EE4756" w:rsidP="00AB4C2F"/>
          <w:p w14:paraId="7359A17F" w14:textId="0A2EE842" w:rsidR="00AB4C2F" w:rsidRPr="00EE4756" w:rsidRDefault="00EE4756" w:rsidP="00AB4C2F">
            <w:pPr>
              <w:rPr>
                <w:rStyle w:val="Hyperlink"/>
                <w:b/>
                <w:bCs/>
                <w:color w:val="auto"/>
                <w:u w:val="none"/>
              </w:rPr>
            </w:pPr>
            <w:r w:rsidRPr="00EE4756">
              <w:rPr>
                <w:rStyle w:val="Hyperlink"/>
                <w:b/>
                <w:bCs/>
                <w:color w:val="auto"/>
                <w:u w:val="none"/>
              </w:rPr>
              <w:t>WEBSITE:</w:t>
            </w:r>
          </w:p>
          <w:p w14:paraId="4490EDB0" w14:textId="6A285804" w:rsidR="00EE4756" w:rsidRPr="00AB4C2F" w:rsidRDefault="00EE4756" w:rsidP="00AB4C2F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www.umerabdulwahid.ml</w:t>
            </w: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CEE6027B27E44A419C70D45ACCA339B8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449EED04" w14:textId="77777777" w:rsidR="005E1FEE" w:rsidRPr="00CB0055" w:rsidRDefault="005E1FEE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5DBEBA9" w14:textId="2DA7A6D6" w:rsidR="00AB4C2F" w:rsidRDefault="00AB4C2F" w:rsidP="004E615B">
            <w:pPr>
              <w:pStyle w:val="ListParagraph"/>
              <w:numPr>
                <w:ilvl w:val="0"/>
                <w:numId w:val="8"/>
              </w:numPr>
            </w:pPr>
            <w:r>
              <w:t>Reading</w:t>
            </w:r>
          </w:p>
          <w:p w14:paraId="13B8268D" w14:textId="0E03E80F" w:rsidR="00EA29AE" w:rsidRDefault="00EA29AE" w:rsidP="004E615B">
            <w:pPr>
              <w:pStyle w:val="ListParagraph"/>
              <w:numPr>
                <w:ilvl w:val="0"/>
                <w:numId w:val="8"/>
              </w:numPr>
            </w:pPr>
            <w:r>
              <w:t>Photography</w:t>
            </w:r>
          </w:p>
          <w:p w14:paraId="7CD05B7D" w14:textId="46EA4737" w:rsidR="005E1FEE" w:rsidRDefault="00AB4C2F" w:rsidP="00EA29AE">
            <w:pPr>
              <w:pStyle w:val="ListParagraph"/>
              <w:numPr>
                <w:ilvl w:val="0"/>
                <w:numId w:val="8"/>
              </w:numPr>
            </w:pPr>
            <w:r>
              <w:t>Photoshop</w:t>
            </w:r>
          </w:p>
          <w:p w14:paraId="2C386F61" w14:textId="2B36C214" w:rsidR="005E1FEE" w:rsidRDefault="005E1FEE" w:rsidP="00595542">
            <w:pPr>
              <w:pStyle w:val="ListParagraph"/>
              <w:numPr>
                <w:ilvl w:val="0"/>
                <w:numId w:val="8"/>
              </w:numPr>
            </w:pPr>
            <w:r>
              <w:t>Crafting</w:t>
            </w:r>
          </w:p>
          <w:p w14:paraId="7CF71290" w14:textId="5D2FB490" w:rsidR="00AB4C2F" w:rsidRPr="00AB4C2F" w:rsidRDefault="00AB4C2F" w:rsidP="00AB4C2F">
            <w:pPr>
              <w:pStyle w:val="Heading3"/>
            </w:pPr>
            <w:r>
              <w:t>LANGUAGE</w:t>
            </w:r>
          </w:p>
          <w:p w14:paraId="06A7AC8B" w14:textId="21AF9EB6" w:rsidR="00AB4C2F" w:rsidRDefault="00AB4C2F" w:rsidP="00AB4C2F">
            <w:pPr>
              <w:pStyle w:val="ListParagraph"/>
              <w:numPr>
                <w:ilvl w:val="0"/>
                <w:numId w:val="8"/>
              </w:numPr>
            </w:pPr>
            <w:r>
              <w:t>Urdu</w:t>
            </w:r>
          </w:p>
          <w:p w14:paraId="696875B2" w14:textId="58103130" w:rsidR="00AB4C2F" w:rsidRDefault="00AB4C2F" w:rsidP="00AB4C2F">
            <w:pPr>
              <w:pStyle w:val="ListParagraph"/>
              <w:numPr>
                <w:ilvl w:val="0"/>
                <w:numId w:val="8"/>
              </w:numPr>
            </w:pPr>
            <w:r>
              <w:t>English</w:t>
            </w:r>
          </w:p>
          <w:p w14:paraId="47937E8F" w14:textId="77777777" w:rsidR="00AB4C2F" w:rsidRDefault="00AB4C2F" w:rsidP="00AB4C2F">
            <w:pPr>
              <w:pStyle w:val="ListParagraph"/>
              <w:ind w:left="765"/>
            </w:pPr>
          </w:p>
          <w:p w14:paraId="33877C17" w14:textId="6C3349EB" w:rsidR="00AB4C2F" w:rsidRPr="003B2435" w:rsidRDefault="00AB4C2F" w:rsidP="00AB4C2F">
            <w:pPr>
              <w:pStyle w:val="ListParagraph"/>
              <w:ind w:left="765"/>
            </w:pPr>
          </w:p>
        </w:tc>
        <w:tc>
          <w:tcPr>
            <w:tcW w:w="721" w:type="dxa"/>
          </w:tcPr>
          <w:p w14:paraId="4ACCFE46" w14:textId="77777777" w:rsidR="005E1FEE" w:rsidRDefault="005E1FEE" w:rsidP="000C45FF">
            <w:pPr>
              <w:tabs>
                <w:tab w:val="left" w:pos="990"/>
              </w:tabs>
            </w:pPr>
          </w:p>
        </w:tc>
        <w:tc>
          <w:tcPr>
            <w:tcW w:w="721" w:type="dxa"/>
          </w:tcPr>
          <w:p w14:paraId="6FB052B9" w14:textId="1707FB4A" w:rsidR="00AD0A78" w:rsidRDefault="00AD0A78" w:rsidP="000C45FF">
            <w:pPr>
              <w:tabs>
                <w:tab w:val="left" w:pos="990"/>
              </w:tabs>
            </w:pPr>
          </w:p>
          <w:p w14:paraId="101C7E8F" w14:textId="77777777" w:rsidR="00AD0A78" w:rsidRPr="00AD0A78" w:rsidRDefault="00AD0A78" w:rsidP="00AD0A78"/>
          <w:p w14:paraId="39B6E7CB" w14:textId="77777777" w:rsidR="00AD0A78" w:rsidRPr="00AD0A78" w:rsidRDefault="00AD0A78" w:rsidP="00AD0A78"/>
          <w:p w14:paraId="0754A20A" w14:textId="77777777" w:rsidR="005E1FEE" w:rsidRPr="00AD0A78" w:rsidRDefault="005E1FEE" w:rsidP="00AD0A78"/>
        </w:tc>
        <w:tc>
          <w:tcPr>
            <w:tcW w:w="6480" w:type="dxa"/>
          </w:tcPr>
          <w:sdt>
            <w:sdtPr>
              <w:id w:val="1049110328"/>
              <w:placeholder>
                <w:docPart w:val="1412F430B6F442F19CC08DCAF505EF04"/>
              </w:placeholder>
              <w:temporary/>
              <w:showingPlcHdr/>
              <w15:appearance w15:val="hidden"/>
            </w:sdtPr>
            <w:sdtEndPr/>
            <w:sdtContent>
              <w:p w14:paraId="5A627147" w14:textId="77777777" w:rsidR="005E1FEE" w:rsidRDefault="005E1FEE" w:rsidP="00036450">
                <w:pPr>
                  <w:pStyle w:val="Heading2"/>
                </w:pPr>
                <w:r w:rsidRPr="00352B33">
                  <w:rPr>
                    <w:sz w:val="24"/>
                    <w:szCs w:val="24"/>
                  </w:rPr>
                  <w:t>EDUCATION</w:t>
                </w:r>
              </w:p>
            </w:sdtContent>
          </w:sdt>
          <w:p w14:paraId="01CC56F8" w14:textId="77777777" w:rsidR="005E1FEE" w:rsidRPr="00EF7C78" w:rsidRDefault="005E1FEE" w:rsidP="00EF7C78"/>
          <w:p w14:paraId="3BD879A0" w14:textId="07239E19" w:rsidR="005E1FEE" w:rsidRPr="00352B33" w:rsidRDefault="005E1FEE" w:rsidP="00956501">
            <w:pPr>
              <w:pStyle w:val="Heading4"/>
              <w:rPr>
                <w:sz w:val="20"/>
                <w:szCs w:val="20"/>
              </w:rPr>
            </w:pPr>
            <w:r w:rsidRPr="00352B33">
              <w:rPr>
                <w:sz w:val="20"/>
                <w:szCs w:val="20"/>
              </w:rPr>
              <w:t xml:space="preserve">MATRICULATION </w:t>
            </w:r>
          </w:p>
          <w:p w14:paraId="169360FF" w14:textId="5B8E2260" w:rsidR="005E1FEE" w:rsidRPr="00451545" w:rsidRDefault="005E1FEE" w:rsidP="00451545">
            <w:pPr>
              <w:rPr>
                <w:b/>
                <w:bCs/>
              </w:rPr>
            </w:pPr>
            <w:r>
              <w:t xml:space="preserve">Institute: </w:t>
            </w:r>
            <w:proofErr w:type="spellStart"/>
            <w:r>
              <w:rPr>
                <w:b/>
                <w:bCs/>
              </w:rPr>
              <w:t>Arqam</w:t>
            </w:r>
            <w:proofErr w:type="spellEnd"/>
            <w:r>
              <w:rPr>
                <w:b/>
                <w:bCs/>
              </w:rPr>
              <w:t xml:space="preserve"> Public School</w:t>
            </w:r>
          </w:p>
          <w:p w14:paraId="1C4B599E" w14:textId="5158EAE7" w:rsidR="005E1FEE" w:rsidRPr="002C104F" w:rsidRDefault="005E1FEE" w:rsidP="002C104F">
            <w:pPr>
              <w:pStyle w:val="Date"/>
              <w:rPr>
                <w:b/>
                <w:bCs/>
              </w:rPr>
            </w:pPr>
            <w:r>
              <w:t xml:space="preserve">Year: </w:t>
            </w:r>
            <w:r w:rsidRPr="00352B33">
              <w:rPr>
                <w:b/>
                <w:bCs/>
              </w:rPr>
              <w:t>2017 - 2018</w:t>
            </w:r>
          </w:p>
          <w:p w14:paraId="58C682AB" w14:textId="77777777" w:rsidR="005E1FEE" w:rsidRPr="00352B33" w:rsidRDefault="005E1FEE" w:rsidP="00352B33"/>
          <w:p w14:paraId="224C7DDA" w14:textId="0D5525CE" w:rsidR="005E1FEE" w:rsidRPr="00352B33" w:rsidRDefault="005E1FEE" w:rsidP="00352B33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  <w:r w:rsidRPr="00352B33">
              <w:rPr>
                <w:sz w:val="20"/>
                <w:szCs w:val="20"/>
              </w:rPr>
              <w:t xml:space="preserve"> </w:t>
            </w:r>
          </w:p>
          <w:p w14:paraId="615CD29A" w14:textId="641770A1" w:rsidR="005E1FEE" w:rsidRPr="00451545" w:rsidRDefault="005E1FEE" w:rsidP="00451545">
            <w:pPr>
              <w:rPr>
                <w:b/>
                <w:bCs/>
              </w:rPr>
            </w:pPr>
            <w:r>
              <w:t xml:space="preserve">Institute: </w:t>
            </w:r>
            <w:r>
              <w:rPr>
                <w:b/>
                <w:bCs/>
              </w:rPr>
              <w:t>Majeed SRE College (Karsaz)</w:t>
            </w:r>
          </w:p>
          <w:p w14:paraId="6E8C8E05" w14:textId="241C1130" w:rsidR="005E1FEE" w:rsidRPr="002C104F" w:rsidRDefault="005E1FEE" w:rsidP="002C104F">
            <w:pPr>
              <w:pStyle w:val="Date"/>
            </w:pPr>
            <w:r>
              <w:t xml:space="preserve">Year:  </w:t>
            </w:r>
            <w:r w:rsidRPr="00352B33">
              <w:rPr>
                <w:b/>
                <w:bCs/>
              </w:rPr>
              <w:t>201</w:t>
            </w:r>
            <w:r>
              <w:rPr>
                <w:b/>
                <w:bCs/>
              </w:rPr>
              <w:t>9</w:t>
            </w:r>
            <w:r w:rsidRPr="00352B3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352B33">
              <w:rPr>
                <w:b/>
                <w:bCs/>
              </w:rPr>
              <w:t xml:space="preserve"> 20</w:t>
            </w:r>
            <w:r>
              <w:rPr>
                <w:b/>
                <w:bCs/>
              </w:rPr>
              <w:t xml:space="preserve">20 </w:t>
            </w:r>
          </w:p>
          <w:p w14:paraId="6D39FE92" w14:textId="77777777" w:rsidR="005E1FEE" w:rsidRDefault="005E1FEE" w:rsidP="00DB37DE">
            <w:pPr>
              <w:rPr>
                <w:b/>
                <w:bCs/>
                <w:sz w:val="20"/>
                <w:szCs w:val="20"/>
              </w:rPr>
            </w:pPr>
          </w:p>
          <w:p w14:paraId="0D95AA5B" w14:textId="723187A6" w:rsidR="005E1FEE" w:rsidRDefault="005E1FEE" w:rsidP="00DB37D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DIPLOMA</w:t>
            </w:r>
          </w:p>
          <w:p w14:paraId="3D428BF7" w14:textId="08EEA757" w:rsidR="005E1FEE" w:rsidRDefault="005E1FEE" w:rsidP="00DB37DE">
            <w:pPr>
              <w:rPr>
                <w:b/>
                <w:bCs/>
                <w:szCs w:val="18"/>
              </w:rPr>
            </w:pPr>
            <w:r>
              <w:rPr>
                <w:szCs w:val="18"/>
              </w:rPr>
              <w:t xml:space="preserve">Institute: </w:t>
            </w:r>
            <w:r>
              <w:rPr>
                <w:b/>
                <w:bCs/>
                <w:szCs w:val="18"/>
              </w:rPr>
              <w:t>Aptech Shahrah-e-Faisal Center</w:t>
            </w:r>
          </w:p>
          <w:p w14:paraId="469663BC" w14:textId="181520DA" w:rsidR="005E1FEE" w:rsidRPr="00AD0A78" w:rsidRDefault="005E1FEE" w:rsidP="00344E75">
            <w:pPr>
              <w:rPr>
                <w:b/>
                <w:bCs/>
                <w:szCs w:val="18"/>
              </w:rPr>
            </w:pPr>
            <w:r>
              <w:rPr>
                <w:szCs w:val="18"/>
              </w:rPr>
              <w:t xml:space="preserve">Completed: </w:t>
            </w:r>
            <w:r w:rsidR="00344E75">
              <w:rPr>
                <w:b/>
                <w:bCs/>
                <w:szCs w:val="18"/>
              </w:rPr>
              <w:t>Two Semesters</w:t>
            </w:r>
          </w:p>
          <w:p w14:paraId="1D0ED3B9" w14:textId="6B94D392" w:rsidR="005E1FEE" w:rsidRDefault="005E1FEE" w:rsidP="00DB37DE">
            <w:pPr>
              <w:rPr>
                <w:b/>
                <w:bCs/>
                <w:szCs w:val="18"/>
              </w:rPr>
            </w:pPr>
          </w:p>
          <w:p w14:paraId="4785786E" w14:textId="4B2AF576" w:rsidR="005E1FEE" w:rsidRDefault="005E1FEE" w:rsidP="00903AA9">
            <w:pPr>
              <w:pStyle w:val="Heading2"/>
            </w:pPr>
            <w:r>
              <w:t>CERTIFICATES</w:t>
            </w:r>
          </w:p>
          <w:p w14:paraId="2B48DE5E" w14:textId="740197A9" w:rsidR="005E1FEE" w:rsidRPr="004B3284" w:rsidRDefault="005E1FEE" w:rsidP="00903AA9">
            <w:r>
              <w:t xml:space="preserve">Institute: </w:t>
            </w:r>
            <w:r w:rsidRPr="004B3284">
              <w:rPr>
                <w:b/>
                <w:bCs/>
              </w:rPr>
              <w:t>Duke University</w:t>
            </w:r>
          </w:p>
          <w:p w14:paraId="4A179E63" w14:textId="7C241FAF" w:rsidR="005E1FEE" w:rsidRDefault="005E1FEE" w:rsidP="00903AA9">
            <w:pPr>
              <w:rPr>
                <w:b/>
                <w:bCs/>
              </w:rPr>
            </w:pPr>
            <w:r>
              <w:t xml:space="preserve">Subject: </w:t>
            </w:r>
            <w:r w:rsidRPr="004B3284">
              <w:rPr>
                <w:b/>
                <w:bCs/>
              </w:rPr>
              <w:t>Programming Foundations with JavaScript, HTML and CSS</w:t>
            </w:r>
          </w:p>
          <w:p w14:paraId="17311FC5" w14:textId="4D2C4908" w:rsidR="005E1FEE" w:rsidRDefault="005E1FEE" w:rsidP="004B3284"/>
          <w:p w14:paraId="36FAA7C6" w14:textId="02FFE510" w:rsidR="005E1FEE" w:rsidRPr="004B3284" w:rsidRDefault="005E1FEE" w:rsidP="004B3284">
            <w:pPr>
              <w:rPr>
                <w:b/>
                <w:bCs/>
                <w:szCs w:val="18"/>
              </w:rPr>
            </w:pPr>
            <w:r>
              <w:rPr>
                <w:szCs w:val="18"/>
              </w:rPr>
              <w:t xml:space="preserve">Institute: </w:t>
            </w:r>
            <w:r>
              <w:rPr>
                <w:b/>
                <w:bCs/>
                <w:szCs w:val="18"/>
              </w:rPr>
              <w:t xml:space="preserve">A Project </w:t>
            </w:r>
            <w:r w:rsidR="008C0563">
              <w:rPr>
                <w:b/>
                <w:bCs/>
                <w:szCs w:val="18"/>
              </w:rPr>
              <w:t>of</w:t>
            </w:r>
            <w:r>
              <w:rPr>
                <w:b/>
                <w:bCs/>
                <w:szCs w:val="18"/>
              </w:rPr>
              <w:t xml:space="preserve"> State Bank </w:t>
            </w:r>
            <w:r w:rsidR="008C0563">
              <w:rPr>
                <w:b/>
                <w:bCs/>
                <w:szCs w:val="18"/>
              </w:rPr>
              <w:t>of</w:t>
            </w:r>
            <w:r>
              <w:rPr>
                <w:b/>
                <w:bCs/>
                <w:szCs w:val="18"/>
              </w:rPr>
              <w:t xml:space="preserve"> Pakistan</w:t>
            </w:r>
          </w:p>
          <w:p w14:paraId="5792FDF3" w14:textId="2B69FB0C" w:rsidR="00A909EA" w:rsidRPr="004B3284" w:rsidRDefault="005E1FEE" w:rsidP="002C104F">
            <w:pPr>
              <w:rPr>
                <w:b/>
                <w:bCs/>
                <w:szCs w:val="18"/>
              </w:rPr>
            </w:pPr>
            <w:r>
              <w:rPr>
                <w:szCs w:val="18"/>
              </w:rPr>
              <w:t xml:space="preserve">Subject: </w:t>
            </w:r>
            <w:r w:rsidRPr="004B3284">
              <w:rPr>
                <w:b/>
                <w:bCs/>
                <w:szCs w:val="18"/>
              </w:rPr>
              <w:t>Financial Literacy Training</w:t>
            </w:r>
          </w:p>
          <w:p w14:paraId="0E9F7350" w14:textId="1D952274" w:rsidR="005E1FEE" w:rsidRDefault="003010A8" w:rsidP="00036450">
            <w:pPr>
              <w:pStyle w:val="Heading2"/>
            </w:pPr>
            <w:sdt>
              <w:sdtPr>
                <w:id w:val="1001553383"/>
                <w:placeholder>
                  <w:docPart w:val="3FFC974AF0314A3B84ED3B4FE0CECC32"/>
                </w:placeholder>
                <w:temporary/>
                <w:showingPlcHdr/>
                <w15:appearance w15:val="hidden"/>
              </w:sdtPr>
              <w:sdtEndPr/>
              <w:sdtContent>
                <w:r w:rsidR="005E1FEE" w:rsidRPr="00036450">
                  <w:t>WORK EXPERIENCE</w:t>
                </w:r>
              </w:sdtContent>
            </w:sdt>
            <w:r w:rsidR="002C104F">
              <w:t xml:space="preserve"> / PROJECTS</w:t>
            </w:r>
          </w:p>
          <w:p w14:paraId="79A7E11C" w14:textId="2A863655" w:rsidR="005E1FEE" w:rsidRDefault="005E1FEE" w:rsidP="005E1FEE">
            <w:pPr>
              <w:pStyle w:val="Heading4"/>
              <w:rPr>
                <w:bCs/>
              </w:rPr>
            </w:pPr>
            <w:r>
              <w:rPr>
                <w:bCs/>
              </w:rPr>
              <w:t>I’m a fresher, want to enhance my skills and gain experience of how industry works. Moreover,</w:t>
            </w:r>
            <w:r w:rsidR="008C0563">
              <w:rPr>
                <w:bCs/>
              </w:rPr>
              <w:t xml:space="preserve"> I’ve done some projects Given b</w:t>
            </w:r>
            <w:r>
              <w:rPr>
                <w:bCs/>
              </w:rPr>
              <w:t xml:space="preserve">y </w:t>
            </w:r>
            <w:proofErr w:type="spellStart"/>
            <w:r>
              <w:rPr>
                <w:bCs/>
              </w:rPr>
              <w:t>Aptech</w:t>
            </w:r>
            <w:proofErr w:type="spellEnd"/>
            <w:r w:rsidR="00ED7809">
              <w:rPr>
                <w:bCs/>
              </w:rPr>
              <w:t xml:space="preserve"> &amp; Clients</w:t>
            </w:r>
            <w:r w:rsidR="003C63B5">
              <w:rPr>
                <w:bCs/>
              </w:rPr>
              <w:t xml:space="preserve"> on php and Laravel</w:t>
            </w:r>
            <w:r>
              <w:rPr>
                <w:bCs/>
              </w:rPr>
              <w:t>.</w:t>
            </w:r>
          </w:p>
          <w:p w14:paraId="6459A4B1" w14:textId="331595B0" w:rsidR="002C104F" w:rsidRDefault="002C104F" w:rsidP="002C104F">
            <w:pPr>
              <w:pStyle w:val="ListParagraph"/>
              <w:numPr>
                <w:ilvl w:val="0"/>
                <w:numId w:val="10"/>
              </w:numPr>
            </w:pPr>
            <w:r>
              <w:rPr>
                <w:b/>
                <w:bCs/>
              </w:rPr>
              <w:t xml:space="preserve">Laravel: </w:t>
            </w:r>
            <w:hyperlink r:id="rId8" w:history="1">
              <w:r w:rsidRPr="002C104F">
                <w:rPr>
                  <w:rStyle w:val="Hyperlink"/>
                </w:rPr>
                <w:t>www.vis</w:t>
              </w:r>
              <w:r w:rsidRPr="002C104F">
                <w:rPr>
                  <w:rStyle w:val="Hyperlink"/>
                </w:rPr>
                <w:t>i</w:t>
              </w:r>
              <w:r w:rsidRPr="002C104F">
                <w:rPr>
                  <w:rStyle w:val="Hyperlink"/>
                </w:rPr>
                <w:t>onmotors.pk</w:t>
              </w:r>
            </w:hyperlink>
            <w:r>
              <w:rPr>
                <w:b/>
                <w:bCs/>
              </w:rPr>
              <w:t xml:space="preserve"> </w:t>
            </w:r>
          </w:p>
          <w:p w14:paraId="51573758" w14:textId="7E49A3AB" w:rsidR="005E1FEE" w:rsidRPr="00C66389" w:rsidRDefault="002C104F" w:rsidP="00ED7809">
            <w:pPr>
              <w:pStyle w:val="ListParagraph"/>
              <w:numPr>
                <w:ilvl w:val="0"/>
                <w:numId w:val="10"/>
              </w:numPr>
            </w:pPr>
            <w:r>
              <w:rPr>
                <w:b/>
                <w:bCs/>
              </w:rPr>
              <w:t>HTML/CSS :</w:t>
            </w:r>
            <w:r>
              <w:t xml:space="preserve"> </w:t>
            </w:r>
            <w:hyperlink r:id="rId9" w:history="1">
              <w:r w:rsidRPr="00B84C98">
                <w:rPr>
                  <w:rStyle w:val="Hyperlink"/>
                </w:rPr>
                <w:t>www.amazingbridges.ml</w:t>
              </w:r>
            </w:hyperlink>
            <w:r>
              <w:t xml:space="preserve"> &amp; www.yourossports.ml</w:t>
            </w:r>
            <w:r w:rsidR="008C0563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373583" wp14:editId="17794E1D">
                      <wp:simplePos x="0" y="0"/>
                      <wp:positionH relativeFrom="column">
                        <wp:posOffset>1528693</wp:posOffset>
                      </wp:positionH>
                      <wp:positionV relativeFrom="paragraph">
                        <wp:posOffset>520699</wp:posOffset>
                      </wp:positionV>
                      <wp:extent cx="1398905" cy="1081377"/>
                      <wp:effectExtent l="0" t="0" r="0" b="508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8905" cy="10813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711000" w14:textId="598280FD" w:rsidR="008C0563" w:rsidRPr="008C0563" w:rsidRDefault="008C0563" w:rsidP="008C0563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8C0563"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MySQL</w:t>
                                  </w:r>
                                </w:p>
                                <w:p w14:paraId="72D76432" w14:textId="616CB14B" w:rsidR="00C65B9B" w:rsidRDefault="008C0563" w:rsidP="009102CE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 w:rsidRPr="008C0563"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21DA692F" w14:textId="06E732FD" w:rsidR="00FE5B11" w:rsidRPr="009102CE" w:rsidRDefault="00FE5B11" w:rsidP="009102CE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4"/>
                                    </w:rPr>
                                    <w:t>Laravel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3735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20.35pt;margin-top:41pt;width:110.15pt;height:85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" fillcolor="white [3201]" stroked="f" strokeweight=".5pt">
                      <v:textbox>
                        <w:txbxContent>
                          <w:p w14:paraId="35711000" w14:textId="598280FD" w:rsidR="008C0563" w:rsidRPr="008C0563" w:rsidRDefault="008C0563" w:rsidP="008C056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8C0563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MySQL</w:t>
                            </w:r>
                          </w:p>
                          <w:p w14:paraId="72D76432" w14:textId="616CB14B" w:rsidR="00C65B9B" w:rsidRDefault="008C0563" w:rsidP="009102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r w:rsidRPr="008C0563"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PHP</w:t>
                            </w:r>
                          </w:p>
                          <w:p w14:paraId="21DA692F" w14:textId="06E732FD" w:rsidR="00FE5B11" w:rsidRPr="009102CE" w:rsidRDefault="00FE5B11" w:rsidP="009102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4"/>
                              </w:rPr>
                              <w:t>Laravel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sdt>
            <w:sdtPr>
              <w:id w:val="1669594239"/>
              <w:placeholder>
                <w:docPart w:val="6BF0DBBFC88F42ECAE260A116BD1711C"/>
              </w:placeholder>
              <w:temporary/>
              <w:showingPlcHdr/>
              <w15:appearance w15:val="hidden"/>
            </w:sdtPr>
            <w:sdtEndPr/>
            <w:sdtContent>
              <w:p w14:paraId="135D5985" w14:textId="77777777" w:rsidR="005E1FEE" w:rsidRDefault="005E1FEE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6EECEDD" w14:textId="7BDCF0EC" w:rsidR="005E1FEE" w:rsidRDefault="005E1FEE" w:rsidP="00A00E5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CSS</w:t>
            </w:r>
            <w:r w:rsidR="008C0563">
              <w:rPr>
                <w:b/>
                <w:bCs/>
                <w:color w:val="000000" w:themeColor="text1"/>
                <w:sz w:val="20"/>
                <w:szCs w:val="20"/>
              </w:rPr>
              <w:t xml:space="preserve"> &amp; SCSS</w:t>
            </w:r>
          </w:p>
          <w:p w14:paraId="4857D806" w14:textId="77777777" w:rsidR="005E1FEE" w:rsidRDefault="005E1FEE" w:rsidP="00EF7C78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PHOTOSHOP</w:t>
            </w:r>
          </w:p>
          <w:p w14:paraId="7F400CD1" w14:textId="33D04EA7" w:rsidR="00F86D99" w:rsidRPr="00EF7C78" w:rsidRDefault="008C0563" w:rsidP="00EF7C78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BOOTSTRAP 5</w:t>
            </w:r>
          </w:p>
        </w:tc>
      </w:tr>
    </w:tbl>
    <w:p w14:paraId="3593CD1E" w14:textId="77777777" w:rsidR="00561974" w:rsidRDefault="00561974" w:rsidP="000C45FF">
      <w:pPr>
        <w:tabs>
          <w:tab w:val="left" w:pos="990"/>
        </w:tabs>
      </w:pPr>
      <w:bookmarkStart w:id="0" w:name="_GoBack"/>
      <w:bookmarkEnd w:id="0"/>
    </w:p>
    <w:sectPr w:rsidR="00561974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F7429" w14:textId="77777777" w:rsidR="003010A8" w:rsidRDefault="003010A8" w:rsidP="000C45FF">
      <w:r>
        <w:separator/>
      </w:r>
    </w:p>
  </w:endnote>
  <w:endnote w:type="continuationSeparator" w:id="0">
    <w:p w14:paraId="54E69934" w14:textId="77777777" w:rsidR="003010A8" w:rsidRDefault="003010A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A0A2B" w14:textId="77777777" w:rsidR="003010A8" w:rsidRDefault="003010A8" w:rsidP="000C45FF">
      <w:r>
        <w:separator/>
      </w:r>
    </w:p>
  </w:footnote>
  <w:footnote w:type="continuationSeparator" w:id="0">
    <w:p w14:paraId="680E4064" w14:textId="77777777" w:rsidR="003010A8" w:rsidRDefault="003010A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1BF0" w14:textId="77777777" w:rsidR="00561974" w:rsidRDefault="00561974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727F03D6" wp14:editId="0DC30A6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5337"/>
    <w:multiLevelType w:val="hybridMultilevel"/>
    <w:tmpl w:val="523AD0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D6245C"/>
    <w:multiLevelType w:val="hybridMultilevel"/>
    <w:tmpl w:val="34FA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E12B0"/>
    <w:multiLevelType w:val="hybridMultilevel"/>
    <w:tmpl w:val="2D6A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07B8D"/>
    <w:multiLevelType w:val="hybridMultilevel"/>
    <w:tmpl w:val="5C8A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87CEC"/>
    <w:multiLevelType w:val="hybridMultilevel"/>
    <w:tmpl w:val="753CF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F2973"/>
    <w:multiLevelType w:val="hybridMultilevel"/>
    <w:tmpl w:val="C6E6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82596"/>
    <w:multiLevelType w:val="hybridMultilevel"/>
    <w:tmpl w:val="4FF0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C5171"/>
    <w:multiLevelType w:val="hybridMultilevel"/>
    <w:tmpl w:val="51DC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92B31"/>
    <w:multiLevelType w:val="hybridMultilevel"/>
    <w:tmpl w:val="76D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65276"/>
    <w:multiLevelType w:val="hybridMultilevel"/>
    <w:tmpl w:val="2682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01"/>
    <w:rsid w:val="00036450"/>
    <w:rsid w:val="00094499"/>
    <w:rsid w:val="000C2F2D"/>
    <w:rsid w:val="000C45FF"/>
    <w:rsid w:val="000E3FD1"/>
    <w:rsid w:val="0010213A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E266F"/>
    <w:rsid w:val="001F1ECC"/>
    <w:rsid w:val="00237485"/>
    <w:rsid w:val="002400EB"/>
    <w:rsid w:val="00246339"/>
    <w:rsid w:val="00256C0B"/>
    <w:rsid w:val="00256CF7"/>
    <w:rsid w:val="00263D70"/>
    <w:rsid w:val="00281FD5"/>
    <w:rsid w:val="002C104F"/>
    <w:rsid w:val="002D5E54"/>
    <w:rsid w:val="003010A8"/>
    <w:rsid w:val="0030481B"/>
    <w:rsid w:val="003156FC"/>
    <w:rsid w:val="003254B5"/>
    <w:rsid w:val="00326BFC"/>
    <w:rsid w:val="00344E75"/>
    <w:rsid w:val="00352B33"/>
    <w:rsid w:val="0037121F"/>
    <w:rsid w:val="003910D8"/>
    <w:rsid w:val="003A6B7D"/>
    <w:rsid w:val="003B06CA"/>
    <w:rsid w:val="003B2435"/>
    <w:rsid w:val="003C63B5"/>
    <w:rsid w:val="003D5AC8"/>
    <w:rsid w:val="004071FC"/>
    <w:rsid w:val="00425CD1"/>
    <w:rsid w:val="00445947"/>
    <w:rsid w:val="00451545"/>
    <w:rsid w:val="004813B3"/>
    <w:rsid w:val="00496591"/>
    <w:rsid w:val="004B3284"/>
    <w:rsid w:val="004C63E4"/>
    <w:rsid w:val="004D3011"/>
    <w:rsid w:val="004E615B"/>
    <w:rsid w:val="005230AB"/>
    <w:rsid w:val="005262AC"/>
    <w:rsid w:val="00561974"/>
    <w:rsid w:val="005E1FEE"/>
    <w:rsid w:val="005E39D5"/>
    <w:rsid w:val="005E7018"/>
    <w:rsid w:val="00600670"/>
    <w:rsid w:val="0062123A"/>
    <w:rsid w:val="00646E75"/>
    <w:rsid w:val="006771D0"/>
    <w:rsid w:val="00677590"/>
    <w:rsid w:val="00705EDC"/>
    <w:rsid w:val="00715FCB"/>
    <w:rsid w:val="00743101"/>
    <w:rsid w:val="00764C9F"/>
    <w:rsid w:val="00776E43"/>
    <w:rsid w:val="007775E1"/>
    <w:rsid w:val="007867A0"/>
    <w:rsid w:val="007927F5"/>
    <w:rsid w:val="007B3E59"/>
    <w:rsid w:val="007E001F"/>
    <w:rsid w:val="00802CA0"/>
    <w:rsid w:val="008C0563"/>
    <w:rsid w:val="008C4749"/>
    <w:rsid w:val="00903AA9"/>
    <w:rsid w:val="009102CE"/>
    <w:rsid w:val="009260CD"/>
    <w:rsid w:val="00940A66"/>
    <w:rsid w:val="00952C25"/>
    <w:rsid w:val="00956501"/>
    <w:rsid w:val="00A00E5F"/>
    <w:rsid w:val="00A2118D"/>
    <w:rsid w:val="00A42510"/>
    <w:rsid w:val="00A66953"/>
    <w:rsid w:val="00A76E12"/>
    <w:rsid w:val="00A909EA"/>
    <w:rsid w:val="00AA0195"/>
    <w:rsid w:val="00AB4C2F"/>
    <w:rsid w:val="00AC67B9"/>
    <w:rsid w:val="00AD0A50"/>
    <w:rsid w:val="00AD0A78"/>
    <w:rsid w:val="00AD76E2"/>
    <w:rsid w:val="00B20152"/>
    <w:rsid w:val="00B34A8F"/>
    <w:rsid w:val="00B359E4"/>
    <w:rsid w:val="00B57D98"/>
    <w:rsid w:val="00B63CA8"/>
    <w:rsid w:val="00B70850"/>
    <w:rsid w:val="00BC71FF"/>
    <w:rsid w:val="00C066B6"/>
    <w:rsid w:val="00C37BA1"/>
    <w:rsid w:val="00C4674C"/>
    <w:rsid w:val="00C506CF"/>
    <w:rsid w:val="00C56B2A"/>
    <w:rsid w:val="00C65B9B"/>
    <w:rsid w:val="00C66389"/>
    <w:rsid w:val="00C72BED"/>
    <w:rsid w:val="00C84576"/>
    <w:rsid w:val="00C9578B"/>
    <w:rsid w:val="00CB0055"/>
    <w:rsid w:val="00D046FE"/>
    <w:rsid w:val="00D2522B"/>
    <w:rsid w:val="00D422DE"/>
    <w:rsid w:val="00D5459D"/>
    <w:rsid w:val="00DA03EB"/>
    <w:rsid w:val="00DA1F4D"/>
    <w:rsid w:val="00DB37DE"/>
    <w:rsid w:val="00DD172A"/>
    <w:rsid w:val="00E25A26"/>
    <w:rsid w:val="00E4381A"/>
    <w:rsid w:val="00E55D74"/>
    <w:rsid w:val="00E951C4"/>
    <w:rsid w:val="00EA29AE"/>
    <w:rsid w:val="00EB7DD7"/>
    <w:rsid w:val="00ED7809"/>
    <w:rsid w:val="00EE4756"/>
    <w:rsid w:val="00EF7C78"/>
    <w:rsid w:val="00F16F7C"/>
    <w:rsid w:val="00F60274"/>
    <w:rsid w:val="00F77FB9"/>
    <w:rsid w:val="00F86D99"/>
    <w:rsid w:val="00FB068F"/>
    <w:rsid w:val="00FC0325"/>
    <w:rsid w:val="00FC696C"/>
    <w:rsid w:val="00FE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2795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C71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104F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ionmotors.p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mazingbridges.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B46CF0A6-0FB5-49B5-AEF6-6BB5DE31B695%7d\%7b34B91959-7A1C-4238-9DFF-BEA833ED9676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158752B6024BA0AEDC7DD3D92B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93BD5-DBC6-48C2-B81A-49726719AAFC}"/>
      </w:docPartPr>
      <w:docPartBody>
        <w:p w:rsidR="00504884" w:rsidRDefault="006648C7" w:rsidP="006648C7">
          <w:pPr>
            <w:pStyle w:val="1F158752B6024BA0AEDC7DD3D92B4515"/>
          </w:pPr>
          <w:r w:rsidRPr="00D5459D">
            <w:t>Profile</w:t>
          </w:r>
        </w:p>
      </w:docPartBody>
    </w:docPart>
    <w:docPart>
      <w:docPartPr>
        <w:name w:val="DFF6F2E69CE14D56806101C2A70F5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66260-33F2-46A8-8BB8-4069C3DE179A}"/>
      </w:docPartPr>
      <w:docPartBody>
        <w:p w:rsidR="00504884" w:rsidRDefault="006648C7" w:rsidP="006648C7">
          <w:pPr>
            <w:pStyle w:val="DFF6F2E69CE14D56806101C2A70F5593"/>
          </w:pPr>
          <w:r w:rsidRPr="00CB0055">
            <w:t>Contact</w:t>
          </w:r>
        </w:p>
      </w:docPartBody>
    </w:docPart>
    <w:docPart>
      <w:docPartPr>
        <w:name w:val="4A618B8878BB461BA6432F56395EB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6E256-2556-403F-9AFA-64CB004039A3}"/>
      </w:docPartPr>
      <w:docPartBody>
        <w:p w:rsidR="00504884" w:rsidRDefault="006648C7" w:rsidP="006648C7">
          <w:pPr>
            <w:pStyle w:val="4A618B8878BB461BA6432F56395EB9B4"/>
          </w:pPr>
          <w:r w:rsidRPr="004D3011">
            <w:t>PHONE:</w:t>
          </w:r>
        </w:p>
      </w:docPartBody>
    </w:docPart>
    <w:docPart>
      <w:docPartPr>
        <w:name w:val="6AB77F8EC0EA44A9AE8DC60B41AB2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D0E0D-3A86-4CE2-AC5F-C0F0960EF80D}"/>
      </w:docPartPr>
      <w:docPartBody>
        <w:p w:rsidR="00504884" w:rsidRDefault="006648C7" w:rsidP="006648C7">
          <w:pPr>
            <w:pStyle w:val="6AB77F8EC0EA44A9AE8DC60B41AB22E0"/>
          </w:pPr>
          <w:r w:rsidRPr="004D3011">
            <w:t>EMAIL:</w:t>
          </w:r>
        </w:p>
      </w:docPartBody>
    </w:docPart>
    <w:docPart>
      <w:docPartPr>
        <w:name w:val="CEE6027B27E44A419C70D45ACCA33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B4721-A416-4386-8636-4CFCBD06BB37}"/>
      </w:docPartPr>
      <w:docPartBody>
        <w:p w:rsidR="00504884" w:rsidRDefault="006648C7" w:rsidP="006648C7">
          <w:pPr>
            <w:pStyle w:val="CEE6027B27E44A419C70D45ACCA339B8"/>
          </w:pPr>
          <w:r w:rsidRPr="00CB0055">
            <w:t>Hobbies</w:t>
          </w:r>
        </w:p>
      </w:docPartBody>
    </w:docPart>
    <w:docPart>
      <w:docPartPr>
        <w:name w:val="1412F430B6F442F19CC08DCAF505E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910A9-6636-4800-9E64-8D7ABC3E082B}"/>
      </w:docPartPr>
      <w:docPartBody>
        <w:p w:rsidR="00504884" w:rsidRDefault="006648C7" w:rsidP="006648C7">
          <w:pPr>
            <w:pStyle w:val="1412F430B6F442F19CC08DCAF505EF04"/>
          </w:pPr>
          <w:r w:rsidRPr="00036450">
            <w:t>EDUCATION</w:t>
          </w:r>
        </w:p>
      </w:docPartBody>
    </w:docPart>
    <w:docPart>
      <w:docPartPr>
        <w:name w:val="3FFC974AF0314A3B84ED3B4FE0CEC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94F3E-8508-414F-956F-DF32AFF41238}"/>
      </w:docPartPr>
      <w:docPartBody>
        <w:p w:rsidR="00504884" w:rsidRDefault="006648C7" w:rsidP="006648C7">
          <w:pPr>
            <w:pStyle w:val="3FFC974AF0314A3B84ED3B4FE0CECC32"/>
          </w:pPr>
          <w:r w:rsidRPr="00036450">
            <w:t>WORK EXPERIENCE</w:t>
          </w:r>
        </w:p>
      </w:docPartBody>
    </w:docPart>
    <w:docPart>
      <w:docPartPr>
        <w:name w:val="6BF0DBBFC88F42ECAE260A116BD17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D3B50-AFEA-4A35-8FB1-D1E7DCEFAB32}"/>
      </w:docPartPr>
      <w:docPartBody>
        <w:p w:rsidR="00504884" w:rsidRDefault="006648C7" w:rsidP="006648C7">
          <w:pPr>
            <w:pStyle w:val="6BF0DBBFC88F42ECAE260A116BD1711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43"/>
    <w:rsid w:val="0006490E"/>
    <w:rsid w:val="001F107A"/>
    <w:rsid w:val="0020287C"/>
    <w:rsid w:val="004B3FE1"/>
    <w:rsid w:val="004F7B6E"/>
    <w:rsid w:val="00504884"/>
    <w:rsid w:val="006648C7"/>
    <w:rsid w:val="00703219"/>
    <w:rsid w:val="007227B6"/>
    <w:rsid w:val="00922246"/>
    <w:rsid w:val="00A71E11"/>
    <w:rsid w:val="00AA11AC"/>
    <w:rsid w:val="00AA3153"/>
    <w:rsid w:val="00B7662D"/>
    <w:rsid w:val="00BE3E43"/>
    <w:rsid w:val="00F2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648C7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65D2F374024B0C83C5FFE32D5F4616">
    <w:name w:val="6A65D2F374024B0C83C5FFE32D5F4616"/>
  </w:style>
  <w:style w:type="paragraph" w:customStyle="1" w:styleId="402ADAA68C074FBA9D0C51B22F49E4FE">
    <w:name w:val="402ADAA68C074FBA9D0C51B22F49E4FE"/>
  </w:style>
  <w:style w:type="paragraph" w:customStyle="1" w:styleId="135338F6A8E0445FAD11FF6105A40FCA">
    <w:name w:val="135338F6A8E0445FAD11FF6105A40FCA"/>
  </w:style>
  <w:style w:type="paragraph" w:customStyle="1" w:styleId="9F07EF7545F54927A1C5F531F9899281">
    <w:name w:val="9F07EF7545F54927A1C5F531F9899281"/>
  </w:style>
  <w:style w:type="paragraph" w:customStyle="1" w:styleId="47C8DF75744A4A8C967AC48F9C40423D">
    <w:name w:val="47C8DF75744A4A8C967AC48F9C40423D"/>
  </w:style>
  <w:style w:type="paragraph" w:customStyle="1" w:styleId="E0F861D5C45F433DA9564FD786A70F43">
    <w:name w:val="E0F861D5C45F433DA9564FD786A70F43"/>
  </w:style>
  <w:style w:type="paragraph" w:customStyle="1" w:styleId="1EE4AFFF74A14C53AE1B3B49FA358ABD">
    <w:name w:val="1EE4AFFF74A14C53AE1B3B49FA358ABD"/>
  </w:style>
  <w:style w:type="paragraph" w:customStyle="1" w:styleId="B4226A23F917458384F1B720502023A3">
    <w:name w:val="B4226A23F917458384F1B720502023A3"/>
  </w:style>
  <w:style w:type="paragraph" w:customStyle="1" w:styleId="471C821ADC7F450B820DF83F053286E7">
    <w:name w:val="471C821ADC7F450B820DF83F053286E7"/>
  </w:style>
  <w:style w:type="paragraph" w:customStyle="1" w:styleId="3FC732AF1E2F4FD9AFA33C023D0DB005">
    <w:name w:val="3FC732AF1E2F4FD9AFA33C023D0DB005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635A5C9992FE48479D8F9D4BAA921447">
    <w:name w:val="635A5C9992FE48479D8F9D4BAA921447"/>
  </w:style>
  <w:style w:type="paragraph" w:customStyle="1" w:styleId="C6A2470569854442B5647A44002D330F">
    <w:name w:val="C6A2470569854442B5647A44002D330F"/>
  </w:style>
  <w:style w:type="paragraph" w:customStyle="1" w:styleId="B39156E57DD4451699962C2BF356F879">
    <w:name w:val="B39156E57DD4451699962C2BF356F879"/>
  </w:style>
  <w:style w:type="paragraph" w:customStyle="1" w:styleId="D5D4133DE7204989801764596A73B00A">
    <w:name w:val="D5D4133DE7204989801764596A73B00A"/>
  </w:style>
  <w:style w:type="paragraph" w:customStyle="1" w:styleId="5E8ADE9D262A4884A11CAD04FB8E110E">
    <w:name w:val="5E8ADE9D262A4884A11CAD04FB8E110E"/>
  </w:style>
  <w:style w:type="paragraph" w:customStyle="1" w:styleId="63702464AF3B445F82718F7D9EF91093">
    <w:name w:val="63702464AF3B445F82718F7D9EF91093"/>
  </w:style>
  <w:style w:type="paragraph" w:customStyle="1" w:styleId="42CCEB3E921D42DBB2FA63EC1B776ACF">
    <w:name w:val="42CCEB3E921D42DBB2FA63EC1B776ACF"/>
  </w:style>
  <w:style w:type="paragraph" w:customStyle="1" w:styleId="6F21AD1F53FE464BB88392CCB9FC7AA8">
    <w:name w:val="6F21AD1F53FE464BB88392CCB9FC7AA8"/>
  </w:style>
  <w:style w:type="paragraph" w:customStyle="1" w:styleId="24882A0045274EBEB2C1ADF15DED5CB7">
    <w:name w:val="24882A0045274EBEB2C1ADF15DED5CB7"/>
  </w:style>
  <w:style w:type="paragraph" w:customStyle="1" w:styleId="20976BF031EB43FF9128AA341BEBE48E">
    <w:name w:val="20976BF031EB43FF9128AA341BEBE48E"/>
  </w:style>
  <w:style w:type="paragraph" w:customStyle="1" w:styleId="D59EA4E7DF5F46119E3A6AEBEFFC0693">
    <w:name w:val="D59EA4E7DF5F46119E3A6AEBEFFC0693"/>
  </w:style>
  <w:style w:type="paragraph" w:customStyle="1" w:styleId="CC5B03B2775448D6B631431FDB3934CB">
    <w:name w:val="CC5B03B2775448D6B631431FDB3934CB"/>
  </w:style>
  <w:style w:type="paragraph" w:customStyle="1" w:styleId="9AC6F82ED47B40D5B081BC9AF2DCAA92">
    <w:name w:val="9AC6F82ED47B40D5B081BC9AF2DCAA92"/>
  </w:style>
  <w:style w:type="paragraph" w:customStyle="1" w:styleId="15FA5E86CDEA42C4A5C8531D71CAD818">
    <w:name w:val="15FA5E86CDEA42C4A5C8531D71CAD818"/>
  </w:style>
  <w:style w:type="paragraph" w:customStyle="1" w:styleId="875C5844B2684492B4EFA460ADADCD0E">
    <w:name w:val="875C5844B2684492B4EFA460ADADCD0E"/>
  </w:style>
  <w:style w:type="paragraph" w:customStyle="1" w:styleId="169B76CDA457450393405DD06E375905">
    <w:name w:val="169B76CDA457450393405DD06E375905"/>
  </w:style>
  <w:style w:type="paragraph" w:customStyle="1" w:styleId="F127F08DAAF2472D8ECB27C350F718ED">
    <w:name w:val="F127F08DAAF2472D8ECB27C350F718ED"/>
  </w:style>
  <w:style w:type="paragraph" w:customStyle="1" w:styleId="6EAAAC3D7DD646F09116CDB60FC16727">
    <w:name w:val="6EAAAC3D7DD646F09116CDB60FC16727"/>
  </w:style>
  <w:style w:type="paragraph" w:customStyle="1" w:styleId="7928EF6DC05E4B578D4D442497100799">
    <w:name w:val="7928EF6DC05E4B578D4D442497100799"/>
  </w:style>
  <w:style w:type="paragraph" w:customStyle="1" w:styleId="E8B8E2A89A2A440EA9C46142F5ED2191">
    <w:name w:val="E8B8E2A89A2A440EA9C46142F5ED2191"/>
  </w:style>
  <w:style w:type="paragraph" w:customStyle="1" w:styleId="306E568CAE24457DAE4F4DEEB31256C7">
    <w:name w:val="306E568CAE24457DAE4F4DEEB31256C7"/>
  </w:style>
  <w:style w:type="paragraph" w:customStyle="1" w:styleId="78CD236355BD4B07927642563BB60CDA">
    <w:name w:val="78CD236355BD4B07927642563BB60CDA"/>
  </w:style>
  <w:style w:type="paragraph" w:customStyle="1" w:styleId="7E97CA2FB310487BBFBEFE4E1A3EDAF2">
    <w:name w:val="7E97CA2FB310487BBFBEFE4E1A3EDAF2"/>
  </w:style>
  <w:style w:type="paragraph" w:customStyle="1" w:styleId="DAAD32521FF343AC8552F91D71AF0E8C">
    <w:name w:val="DAAD32521FF343AC8552F91D71AF0E8C"/>
  </w:style>
  <w:style w:type="paragraph" w:customStyle="1" w:styleId="F3FA44E7AEF4405688838B96139D2EA1">
    <w:name w:val="F3FA44E7AEF4405688838B96139D2EA1"/>
  </w:style>
  <w:style w:type="paragraph" w:customStyle="1" w:styleId="1AC6D08E2AAB4EE59600585922842C1C">
    <w:name w:val="1AC6D08E2AAB4EE59600585922842C1C"/>
  </w:style>
  <w:style w:type="paragraph" w:customStyle="1" w:styleId="484E51179BBB4876BA60A1D17A42B285">
    <w:name w:val="484E51179BBB4876BA60A1D17A42B285"/>
  </w:style>
  <w:style w:type="paragraph" w:customStyle="1" w:styleId="D3857610F93E4141AE3C1F001E71A15A">
    <w:name w:val="D3857610F93E4141AE3C1F001E71A15A"/>
  </w:style>
  <w:style w:type="paragraph" w:customStyle="1" w:styleId="AF8B5FCBB1044BA1A1B35FFD79B94B40">
    <w:name w:val="AF8B5FCBB1044BA1A1B35FFD79B94B40"/>
  </w:style>
  <w:style w:type="paragraph" w:customStyle="1" w:styleId="09463287CFB14A6E90AED6E8FA612553">
    <w:name w:val="09463287CFB14A6E90AED6E8FA612553"/>
  </w:style>
  <w:style w:type="character" w:customStyle="1" w:styleId="Heading2Char">
    <w:name w:val="Heading 2 Char"/>
    <w:basedOn w:val="DefaultParagraphFont"/>
    <w:link w:val="Heading2"/>
    <w:uiPriority w:val="9"/>
    <w:rsid w:val="006648C7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193AB592E6D4DC4958F3395A9B46E10">
    <w:name w:val="5193AB592E6D4DC4958F3395A9B46E10"/>
  </w:style>
  <w:style w:type="paragraph" w:customStyle="1" w:styleId="80DB9728FB134554A9815F9C52D27D0A">
    <w:name w:val="80DB9728FB134554A9815F9C52D27D0A"/>
    <w:rsid w:val="00B7662D"/>
  </w:style>
  <w:style w:type="paragraph" w:customStyle="1" w:styleId="1F158752B6024BA0AEDC7DD3D92B4515">
    <w:name w:val="1F158752B6024BA0AEDC7DD3D92B4515"/>
    <w:rsid w:val="006648C7"/>
  </w:style>
  <w:style w:type="paragraph" w:customStyle="1" w:styleId="DFF6F2E69CE14D56806101C2A70F5593">
    <w:name w:val="DFF6F2E69CE14D56806101C2A70F5593"/>
    <w:rsid w:val="006648C7"/>
  </w:style>
  <w:style w:type="paragraph" w:customStyle="1" w:styleId="4A618B8878BB461BA6432F56395EB9B4">
    <w:name w:val="4A618B8878BB461BA6432F56395EB9B4"/>
    <w:rsid w:val="006648C7"/>
  </w:style>
  <w:style w:type="paragraph" w:customStyle="1" w:styleId="6AB77F8EC0EA44A9AE8DC60B41AB22E0">
    <w:name w:val="6AB77F8EC0EA44A9AE8DC60B41AB22E0"/>
    <w:rsid w:val="006648C7"/>
  </w:style>
  <w:style w:type="paragraph" w:customStyle="1" w:styleId="CEE6027B27E44A419C70D45ACCA339B8">
    <w:name w:val="CEE6027B27E44A419C70D45ACCA339B8"/>
    <w:rsid w:val="006648C7"/>
  </w:style>
  <w:style w:type="paragraph" w:customStyle="1" w:styleId="1412F430B6F442F19CC08DCAF505EF04">
    <w:name w:val="1412F430B6F442F19CC08DCAF505EF04"/>
    <w:rsid w:val="006648C7"/>
  </w:style>
  <w:style w:type="paragraph" w:customStyle="1" w:styleId="3FFC974AF0314A3B84ED3B4FE0CECC32">
    <w:name w:val="3FFC974AF0314A3B84ED3B4FE0CECC32"/>
    <w:rsid w:val="006648C7"/>
  </w:style>
  <w:style w:type="paragraph" w:customStyle="1" w:styleId="6BF0DBBFC88F42ECAE260A116BD1711C">
    <w:name w:val="6BF0DBBFC88F42ECAE260A116BD1711C"/>
    <w:rsid w:val="006648C7"/>
  </w:style>
  <w:style w:type="paragraph" w:customStyle="1" w:styleId="9DE22236AFD74AA3B85B83B0759D87D2">
    <w:name w:val="9DE22236AFD74AA3B85B83B0759D87D2"/>
    <w:rsid w:val="004F7B6E"/>
  </w:style>
  <w:style w:type="paragraph" w:customStyle="1" w:styleId="1F8F34CB581E4E59B8BE0A6553D7137F">
    <w:name w:val="1F8F34CB581E4E59B8BE0A6553D7137F"/>
    <w:rsid w:val="004F7B6E"/>
  </w:style>
  <w:style w:type="paragraph" w:customStyle="1" w:styleId="3B3CC1FDB85242998BFED0F23B2CD37B">
    <w:name w:val="3B3CC1FDB85242998BFED0F23B2CD37B"/>
    <w:rsid w:val="004F7B6E"/>
  </w:style>
  <w:style w:type="paragraph" w:customStyle="1" w:styleId="BC7524528A644E01A9F8CBF4C5DDA672">
    <w:name w:val="BC7524528A644E01A9F8CBF4C5DDA672"/>
    <w:rsid w:val="00A71E11"/>
  </w:style>
  <w:style w:type="paragraph" w:customStyle="1" w:styleId="CDE909B4C7EA44CBA600955367CCF395">
    <w:name w:val="CDE909B4C7EA44CBA600955367CCF395"/>
    <w:rsid w:val="00A71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{34B91959-7A1C-4238-9DFF-BEA833ED9676}tf00546271_win32.dotx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2022-02-17T18:35:00Z</dcterms:created>
  <dcterms:modified xsi:type="dcterms:W3CDTF">2022-10-09T15:54:00Z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2925cbf754f68c504bccdb8a96ce4905dc29d5f8faf5d5b1eb25f3360a4daf87</vt:lpwstr>
  </property>
</Properties>
</file>